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9BA" w:rsidRDefault="00EF0498" w:rsidP="009D69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126">
        <w:rPr>
          <w:rFonts w:ascii="Times New Roman" w:hAnsi="Times New Roman" w:cs="Times New Roman"/>
          <w:b/>
          <w:sz w:val="24"/>
          <w:szCs w:val="24"/>
        </w:rPr>
        <w:t>Declaration by Recipient of samples</w:t>
      </w:r>
    </w:p>
    <w:p w:rsidR="00EF0498" w:rsidRDefault="009D69BA" w:rsidP="009D69B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9D69BA">
        <w:rPr>
          <w:rFonts w:ascii="Times New Roman" w:hAnsi="Times New Roman" w:cs="Times New Roman"/>
          <w:b/>
          <w:sz w:val="20"/>
          <w:szCs w:val="24"/>
        </w:rPr>
        <w:t>(</w:t>
      </w:r>
      <w:r w:rsidRPr="009D69BA">
        <w:rPr>
          <w:rFonts w:ascii="Times New Roman" w:hAnsi="Times New Roman" w:cs="Times New Roman"/>
          <w:color w:val="000000" w:themeColor="text1"/>
          <w:sz w:val="20"/>
          <w:szCs w:val="24"/>
        </w:rPr>
        <w:t>To be duly signed by the Authorized Signatory)</w:t>
      </w:r>
    </w:p>
    <w:p w:rsidR="009D69BA" w:rsidRPr="009D69BA" w:rsidRDefault="009D69BA" w:rsidP="009D69B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:rsidR="009D69BA" w:rsidRDefault="00EF0498" w:rsidP="00EF049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to certify that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----------------(Nature of Biomaterial) </w:t>
      </w:r>
      <w:r w:rsidR="00E47319">
        <w:rPr>
          <w:rFonts w:ascii="Times New Roman" w:hAnsi="Times New Roman" w:cs="Times New Roman"/>
          <w:color w:val="000000" w:themeColor="text1"/>
          <w:sz w:val="24"/>
          <w:szCs w:val="24"/>
        </w:rPr>
        <w:t>---------</w:t>
      </w:r>
      <w:r w:rsidRPr="00123483">
        <w:rPr>
          <w:rFonts w:ascii="Times New Roman" w:hAnsi="Times New Roman" w:cs="Times New Roman"/>
          <w:color w:val="000000" w:themeColor="text1"/>
          <w:sz w:val="24"/>
          <w:szCs w:val="24"/>
        </w:rPr>
        <w:t>referred to herein being sent to --------------------------</w:t>
      </w:r>
      <w:r w:rsidR="00E4731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23483">
        <w:rPr>
          <w:rFonts w:ascii="Times New Roman" w:hAnsi="Times New Roman" w:cs="Times New Roman"/>
          <w:color w:val="000000" w:themeColor="text1"/>
          <w:sz w:val="24"/>
          <w:szCs w:val="24"/>
        </w:rPr>
        <w:t>(Name of Institution)</w:t>
      </w:r>
      <w:r w:rsidR="00E47319">
        <w:rPr>
          <w:rFonts w:ascii="Times New Roman" w:hAnsi="Times New Roman" w:cs="Times New Roman"/>
          <w:color w:val="000000" w:themeColor="text1"/>
          <w:sz w:val="24"/>
          <w:szCs w:val="24"/>
        </w:rPr>
        <w:t>------</w:t>
      </w:r>
      <w:r w:rsidRPr="00123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123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</w:t>
      </w:r>
      <w:r w:rsidRPr="00EF0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Specify purpose/ end use)</w:t>
      </w:r>
      <w:r w:rsidR="00E47319">
        <w:rPr>
          <w:rFonts w:ascii="Times New Roman" w:eastAsia="Times New Roman" w:hAnsi="Times New Roman" w:cs="Times New Roman"/>
          <w:color w:val="000000"/>
          <w:sz w:val="24"/>
          <w:szCs w:val="24"/>
        </w:rPr>
        <w:t>-----</w:t>
      </w:r>
      <w:r w:rsidRPr="00123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in the custody of ----------</w:t>
      </w:r>
      <w:r w:rsidR="00E47319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</w:t>
      </w:r>
      <w:r w:rsidRPr="00123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,and I hereby confirm that they will be utilized for the purpose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of ---------------------------- only</w:t>
      </w:r>
      <w:r w:rsidRPr="00123483">
        <w:rPr>
          <w:rFonts w:ascii="Times New Roman" w:hAnsi="Times New Roman" w:cs="Times New Roman"/>
          <w:color w:val="000000" w:themeColor="text1"/>
          <w:sz w:val="24"/>
          <w:szCs w:val="24"/>
        </w:rPr>
        <w:t>, and I accept full responsibility and control over the usage of these samples.</w:t>
      </w:r>
    </w:p>
    <w:p w:rsidR="00E47319" w:rsidRDefault="00E47319" w:rsidP="00E47319">
      <w:pPr>
        <w:spacing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</w:t>
      </w:r>
    </w:p>
    <w:p w:rsidR="00E47319" w:rsidRDefault="009D69BA" w:rsidP="00E4731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Signature</w:t>
      </w:r>
      <w:r w:rsidR="00E47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E47319" w:rsidRDefault="00E47319" w:rsidP="00E4731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319" w:rsidRPr="00E47319" w:rsidRDefault="00E47319" w:rsidP="00E4731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</w:t>
      </w:r>
    </w:p>
    <w:p w:rsidR="009D69BA" w:rsidRDefault="009D69BA" w:rsidP="009D69BA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</w:p>
    <w:p w:rsidR="00E47319" w:rsidRDefault="00E47319"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</w:t>
      </w:r>
    </w:p>
    <w:p w:rsidR="009D69BA" w:rsidRDefault="009D69BA" w:rsidP="009D69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Designation</w:t>
      </w:r>
    </w:p>
    <w:p w:rsidR="00E47319" w:rsidRDefault="00E47319" w:rsidP="00E47319"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</w:t>
      </w:r>
    </w:p>
    <w:p w:rsidR="00E47319" w:rsidRDefault="00E47319" w:rsidP="009D69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319" w:rsidRDefault="00E47319" w:rsidP="009D69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319" w:rsidRDefault="009D69BA" w:rsidP="00E4731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Place</w:t>
      </w:r>
      <w:r w:rsidR="00E47319">
        <w:rPr>
          <w:rFonts w:ascii="Times New Roman" w:hAnsi="Times New Roman" w:cs="Times New Roman"/>
          <w:color w:val="000000" w:themeColor="text1"/>
          <w:sz w:val="24"/>
          <w:szCs w:val="24"/>
        </w:rPr>
        <w:t>:  ___________</w:t>
      </w:r>
    </w:p>
    <w:p w:rsidR="00E47319" w:rsidRPr="00E47319" w:rsidRDefault="00E47319" w:rsidP="00E4731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319" w:rsidRDefault="00E47319" w:rsidP="00E47319">
      <w:r>
        <w:rPr>
          <w:rFonts w:ascii="Times New Roman" w:hAnsi="Times New Roman" w:cs="Times New Roman"/>
          <w:color w:val="000000" w:themeColor="text1"/>
          <w:sz w:val="24"/>
          <w:szCs w:val="24"/>
        </w:rPr>
        <w:t>Date:  ___________</w:t>
      </w:r>
    </w:p>
    <w:p w:rsidR="00E47319" w:rsidRDefault="00E47319" w:rsidP="00E4731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186F" w:rsidRDefault="00E47319"/>
    <w:sectPr w:rsidR="00FE186F" w:rsidSect="006B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characterSpacingControl w:val="doNotCompress"/>
  <w:compat/>
  <w:rsids>
    <w:rsidRoot w:val="009D69BA"/>
    <w:rsid w:val="000569B5"/>
    <w:rsid w:val="00223038"/>
    <w:rsid w:val="003B7A61"/>
    <w:rsid w:val="003E2594"/>
    <w:rsid w:val="00451721"/>
    <w:rsid w:val="005A58A9"/>
    <w:rsid w:val="006B6C8E"/>
    <w:rsid w:val="00737915"/>
    <w:rsid w:val="009D69BA"/>
    <w:rsid w:val="00BA1DEA"/>
    <w:rsid w:val="00D76C1C"/>
    <w:rsid w:val="00E47319"/>
    <w:rsid w:val="00EF0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9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ata\Desktop\IHD%20DATA%20Reema%20since%2020th%20April%202020\TBM%202023\Declaration%20by%20Recipient%20of%20samples%200803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Declaration by Recipient of samples 080324</Template>
  <TotalTime>19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2024-03-15T11:04:00Z</cp:lastPrinted>
  <dcterms:created xsi:type="dcterms:W3CDTF">2024-03-15T10:55:00Z</dcterms:created>
  <dcterms:modified xsi:type="dcterms:W3CDTF">2024-03-15T11:17:00Z</dcterms:modified>
</cp:coreProperties>
</file>